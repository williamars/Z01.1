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225AE" w14:textId="3478B2F1" w:rsidR="008864A4" w:rsidRDefault="00F947CA" w:rsidP="008864A4">
      <w:pPr>
        <w:pStyle w:val="Title"/>
      </w:pPr>
      <w:r>
        <w:t>Handout Aula 13</w:t>
      </w:r>
    </w:p>
    <w:p w14:paraId="3CD06C77" w14:textId="77777777" w:rsidR="003C10EE" w:rsidRDefault="003C10EE" w:rsidP="003C10EE">
      <w:pPr>
        <w:pStyle w:val="ListParagraph"/>
        <w:spacing w:after="0" w:line="240" w:lineRule="auto"/>
        <w:ind w:left="397"/>
      </w:pPr>
    </w:p>
    <w:p w14:paraId="21DC6C8D" w14:textId="56CE1A8F" w:rsidR="005941C8" w:rsidRPr="005941C8" w:rsidRDefault="005941C8" w:rsidP="00F947CA">
      <w:pPr>
        <w:jc w:val="both"/>
        <w:rPr>
          <w:b/>
          <w:color w:val="FF0000"/>
          <w:sz w:val="24"/>
        </w:rPr>
      </w:pPr>
      <w:r w:rsidRPr="005941C8">
        <w:rPr>
          <w:b/>
          <w:color w:val="FF0000"/>
          <w:sz w:val="24"/>
        </w:rPr>
        <w:t>FALHOU NA PRIMEIRA INTERAÇÃO. TENTAR DE NOVO?</w:t>
      </w:r>
    </w:p>
    <w:p w14:paraId="203D3471" w14:textId="77777777" w:rsidR="005941C8" w:rsidRDefault="005941C8" w:rsidP="00F947CA">
      <w:pPr>
        <w:jc w:val="both"/>
        <w:rPr>
          <w:b/>
          <w:sz w:val="24"/>
        </w:rPr>
      </w:pPr>
    </w:p>
    <w:p w14:paraId="711678DA" w14:textId="08E22624" w:rsidR="007E361F" w:rsidRPr="00F947CA" w:rsidRDefault="00F947CA" w:rsidP="00F947CA">
      <w:pPr>
        <w:jc w:val="both"/>
        <w:rPr>
          <w:b/>
          <w:sz w:val="24"/>
        </w:rPr>
      </w:pPr>
      <w:bookmarkStart w:id="0" w:name="_GoBack"/>
      <w:r>
        <w:rPr>
          <w:b/>
          <w:sz w:val="24"/>
        </w:rPr>
        <w:t>Desenvolvendo seu Processador Especial</w:t>
      </w:r>
      <w:r w:rsidR="007E361F" w:rsidRPr="00F947CA">
        <w:rPr>
          <w:b/>
          <w:sz w:val="24"/>
        </w:rPr>
        <w:t xml:space="preserve"> </w:t>
      </w:r>
    </w:p>
    <w:bookmarkEnd w:id="0"/>
    <w:p w14:paraId="3DEA1F77" w14:textId="14596E7C" w:rsidR="00F947CA" w:rsidRDefault="00F947CA" w:rsidP="00CE1BFF">
      <w:pPr>
        <w:jc w:val="both"/>
      </w:pPr>
      <w:r>
        <w:t>O seu grupo tem o desafio de desenvolve</w:t>
      </w:r>
      <w:r w:rsidR="007410B1">
        <w:t xml:space="preserve">r um novo </w:t>
      </w:r>
      <w:r>
        <w:t>processador especial para o computador</w:t>
      </w:r>
      <w:r w:rsidR="009F38C9">
        <w:t xml:space="preserve"> </w:t>
      </w:r>
      <w:proofErr w:type="spellStart"/>
      <w:r w:rsidR="009F38C9">
        <w:t>Hack</w:t>
      </w:r>
      <w:proofErr w:type="spellEnd"/>
      <w:r w:rsidR="009F38C9">
        <w:t xml:space="preserve"> </w:t>
      </w:r>
      <w:r w:rsidR="007410B1">
        <w:t>(</w:t>
      </w:r>
      <w:r w:rsidR="009F38C9">
        <w:t>que você esta concluindo</w:t>
      </w:r>
      <w:r w:rsidR="007410B1">
        <w:t>)</w:t>
      </w:r>
      <w:r>
        <w:t xml:space="preserve">. Esses processadores permitem a execução de certas funcionalidades que o computador atual não permite, ou senão otimizam operações que com as funcionalidade </w:t>
      </w:r>
      <w:r w:rsidR="007410B1">
        <w:t>existente</w:t>
      </w:r>
      <w:r>
        <w:t xml:space="preserve"> demandariam um maior esforço de programação ou </w:t>
      </w:r>
      <w:r w:rsidR="00787743">
        <w:t xml:space="preserve">do </w:t>
      </w:r>
      <w:r>
        <w:t>sistema operacional.</w:t>
      </w:r>
    </w:p>
    <w:p w14:paraId="1B8DDB13" w14:textId="3D0CA836" w:rsidR="00F947CA" w:rsidRDefault="00F947CA" w:rsidP="00CE1BFF">
      <w:pPr>
        <w:ind w:left="360"/>
      </w:pPr>
      <w:r>
        <w:t>1</w:t>
      </w:r>
      <w:r w:rsidRPr="00F947CA">
        <w:rPr>
          <w:vertAlign w:val="superscript"/>
        </w:rPr>
        <w:t>a</w:t>
      </w:r>
      <w:r>
        <w:t xml:space="preserve"> Etapa: Escolha um tipo de processador especial da lista</w:t>
      </w:r>
      <w:r w:rsidR="007410B1">
        <w:t xml:space="preserve"> abaixo</w:t>
      </w:r>
      <w:r>
        <w:t>, e discuta em grupo que tipo de func</w:t>
      </w:r>
      <w:r w:rsidR="00CE1BFF">
        <w:t>ionalidades ele poderia agregar.</w:t>
      </w:r>
    </w:p>
    <w:p w14:paraId="011D63F7" w14:textId="0C631E71" w:rsidR="00F947CA" w:rsidRDefault="00F947CA" w:rsidP="00CE1BFF">
      <w:pPr>
        <w:ind w:left="360"/>
      </w:pPr>
      <w:r>
        <w:t>2</w:t>
      </w:r>
      <w:r w:rsidRPr="00F947CA">
        <w:rPr>
          <w:vertAlign w:val="superscript"/>
        </w:rPr>
        <w:t>a</w:t>
      </w:r>
      <w:r>
        <w:t xml:space="preserve"> Etapa: Desenhe um diagrama de blocos, indicando como esse processador poderia ser incorporado no computador atual. </w:t>
      </w:r>
      <w:r w:rsidR="00D80339">
        <w:t xml:space="preserve">Coloque como seriam sua entradas e saída. </w:t>
      </w:r>
      <w:r>
        <w:t>Defina qual seria a forma de comunicação tanto para enviar, quanto para receber dados dele quando necessário.</w:t>
      </w:r>
    </w:p>
    <w:p w14:paraId="4CBCF5D3" w14:textId="32C35C65" w:rsidR="00F947CA" w:rsidRDefault="00F947CA" w:rsidP="00CE1BFF">
      <w:pPr>
        <w:ind w:left="360"/>
      </w:pPr>
      <w:r>
        <w:t>3</w:t>
      </w:r>
      <w:r w:rsidRPr="00F947CA">
        <w:rPr>
          <w:vertAlign w:val="superscript"/>
        </w:rPr>
        <w:t>a</w:t>
      </w:r>
      <w:r>
        <w:t xml:space="preserve"> Etapa: Identifique </w:t>
      </w:r>
      <w:r w:rsidR="00D80339">
        <w:t xml:space="preserve">a lógica de funcionamento, </w:t>
      </w:r>
      <w:r>
        <w:t xml:space="preserve">que tipo de </w:t>
      </w:r>
      <w:r w:rsidR="00D80339">
        <w:t>ações</w:t>
      </w:r>
      <w:r>
        <w:t xml:space="preserve"> esse processador </w:t>
      </w:r>
      <w:r w:rsidR="00D80339">
        <w:t>realizaria</w:t>
      </w:r>
      <w:r>
        <w:t>. Simule uma operação nele de como os comando iriam de um lado para o outro, crie diagramas de tempo ou tabelas verdade para melhor explicar</w:t>
      </w:r>
      <w:r w:rsidR="007410B1">
        <w:t>.</w:t>
      </w:r>
    </w:p>
    <w:p w14:paraId="1EA85BB8" w14:textId="17C204C8" w:rsidR="00F947CA" w:rsidRDefault="00F947CA" w:rsidP="00CE1BFF">
      <w:pPr>
        <w:ind w:left="360"/>
      </w:pPr>
      <w:r>
        <w:t>4</w:t>
      </w:r>
      <w:r w:rsidRPr="00F947CA">
        <w:rPr>
          <w:vertAlign w:val="superscript"/>
        </w:rPr>
        <w:t>a</w:t>
      </w:r>
      <w:r>
        <w:t xml:space="preserve"> Etapa: Descreva como poderiam ser seus comandos em m</w:t>
      </w:r>
      <w:r w:rsidRPr="006F6B32">
        <w:t>nemônico</w:t>
      </w:r>
      <w:r>
        <w:t>s e linguagem de máquina. Explique como a CPU vai chamar esse processador auxiliar? Verifique como seria a forma de operação dele, por exemplo ele precisaria estar ligado ao clock geral?</w:t>
      </w:r>
    </w:p>
    <w:p w14:paraId="3D93AD47" w14:textId="6C7DABA6" w:rsidR="007E361F" w:rsidRDefault="00F947CA" w:rsidP="00F947CA">
      <w:pPr>
        <w:ind w:left="360"/>
      </w:pPr>
      <w:r>
        <w:t>5</w:t>
      </w:r>
      <w:r w:rsidRPr="00F947CA">
        <w:rPr>
          <w:vertAlign w:val="superscript"/>
        </w:rPr>
        <w:t>a</w:t>
      </w:r>
      <w:r>
        <w:t xml:space="preserve"> Etapa: Comece a rascunhar como poderia ser construído esse novo processador auxiliar. Quais tipos de chips ele precisaria. Quais tipos de portas lógicas.</w:t>
      </w:r>
    </w:p>
    <w:p w14:paraId="093E35DD" w14:textId="086C775A" w:rsidR="00D80339" w:rsidRPr="00787743" w:rsidRDefault="00D80339" w:rsidP="00F947CA">
      <w:pPr>
        <w:ind w:left="360"/>
        <w:rPr>
          <w:i/>
          <w:u w:val="single"/>
        </w:rPr>
      </w:pPr>
      <w:r w:rsidRPr="00787743">
        <w:rPr>
          <w:i/>
          <w:u w:val="single"/>
        </w:rPr>
        <w:t>Itere quantas vezes forem necessárias para um correto entendimento da proposta por todos.</w:t>
      </w:r>
    </w:p>
    <w:p w14:paraId="19B1E59F" w14:textId="63A3C29D" w:rsidR="00CE1BFF" w:rsidRPr="00F947CA" w:rsidRDefault="00CE1BFF" w:rsidP="00CE1BFF">
      <w:pPr>
        <w:jc w:val="both"/>
        <w:rPr>
          <w:b/>
          <w:sz w:val="24"/>
        </w:rPr>
      </w:pPr>
      <w:r>
        <w:rPr>
          <w:b/>
          <w:sz w:val="24"/>
        </w:rPr>
        <w:t>Exemplo de Processadores Especiais:</w:t>
      </w:r>
      <w:r w:rsidRPr="00F947CA">
        <w:rPr>
          <w:b/>
          <w:sz w:val="24"/>
        </w:rPr>
        <w:t xml:space="preserve"> </w:t>
      </w:r>
    </w:p>
    <w:p w14:paraId="522737A6" w14:textId="578E4B54" w:rsidR="007410B1" w:rsidRPr="007410B1" w:rsidRDefault="007410B1" w:rsidP="007410B1">
      <w:pPr>
        <w:pStyle w:val="ListParagraph"/>
        <w:numPr>
          <w:ilvl w:val="0"/>
          <w:numId w:val="30"/>
        </w:numPr>
        <w:ind w:left="426" w:hanging="207"/>
        <w:jc w:val="both"/>
      </w:pPr>
      <w:r w:rsidRPr="007410B1">
        <w:t>Unidade de Processamento de Ponto Flutuante:</w:t>
      </w:r>
      <w:r>
        <w:t xml:space="preserve"> Atualmente o </w:t>
      </w:r>
      <w:proofErr w:type="spellStart"/>
      <w:r>
        <w:t>Hack</w:t>
      </w:r>
      <w:proofErr w:type="spellEnd"/>
      <w:r>
        <w:t xml:space="preserve"> só faz somas de número inteiros. Como ele poderia ser usado para fazer outras operações aritméticas e em ponto flutuante.</w:t>
      </w:r>
    </w:p>
    <w:p w14:paraId="305E4740" w14:textId="3185F964" w:rsidR="007410B1" w:rsidRPr="007410B1" w:rsidRDefault="007410B1" w:rsidP="007410B1">
      <w:pPr>
        <w:pStyle w:val="ListParagraph"/>
        <w:numPr>
          <w:ilvl w:val="0"/>
          <w:numId w:val="30"/>
        </w:numPr>
        <w:ind w:left="426" w:hanging="207"/>
        <w:jc w:val="both"/>
      </w:pPr>
      <w:r w:rsidRPr="007410B1">
        <w:t xml:space="preserve">Unidade de Processamento Gráfico: Neste processador, você oferecerá recursos mais avançados para o </w:t>
      </w:r>
      <w:r>
        <w:t>trabalhar com a tela do computador, esses recursos devem auxiliar e simplificar a produção de imagens na tela.</w:t>
      </w:r>
    </w:p>
    <w:p w14:paraId="269B8257" w14:textId="77777777" w:rsidR="007410B1" w:rsidRDefault="007410B1" w:rsidP="007410B1">
      <w:pPr>
        <w:pStyle w:val="ListParagraph"/>
        <w:numPr>
          <w:ilvl w:val="0"/>
          <w:numId w:val="30"/>
        </w:numPr>
        <w:ind w:left="426" w:hanging="207"/>
        <w:jc w:val="both"/>
      </w:pPr>
      <w:r>
        <w:lastRenderedPageBreak/>
        <w:t>Controlador de I/O: Neste processador, você será capaz de conectar o computador com outros dispositivos. Como por exemplo uma conexão USB ou PCI, para colocar sua câmera, microfone, autofalante, etc..</w:t>
      </w:r>
    </w:p>
    <w:p w14:paraId="4B841EB9" w14:textId="79F7F090" w:rsidR="007410B1" w:rsidRPr="007410B1" w:rsidRDefault="007410B1" w:rsidP="007410B1">
      <w:pPr>
        <w:pStyle w:val="ListParagraph"/>
        <w:numPr>
          <w:ilvl w:val="0"/>
          <w:numId w:val="30"/>
        </w:numPr>
        <w:ind w:left="426" w:hanging="207"/>
        <w:jc w:val="both"/>
      </w:pPr>
      <w:r>
        <w:t xml:space="preserve">Comunicação: Este processador serve para conectar o </w:t>
      </w:r>
      <w:proofErr w:type="spellStart"/>
      <w:r>
        <w:t>Hack</w:t>
      </w:r>
      <w:proofErr w:type="spellEnd"/>
      <w:r>
        <w:t xml:space="preserve"> a outros computadores, como por exemplo acessar a internet. Pense em todas as questões envolvidas nessa tarefa.</w:t>
      </w:r>
    </w:p>
    <w:sectPr w:rsidR="007410B1" w:rsidRPr="007410B1" w:rsidSect="001E532A">
      <w:headerReference w:type="default" r:id="rId9"/>
      <w:pgSz w:w="12240" w:h="15840"/>
      <w:pgMar w:top="175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1646DA" w14:textId="77777777" w:rsidR="00AE09C0" w:rsidRDefault="00AE09C0" w:rsidP="00A218F4">
      <w:pPr>
        <w:spacing w:after="0" w:line="240" w:lineRule="auto"/>
      </w:pPr>
      <w:r>
        <w:separator/>
      </w:r>
    </w:p>
  </w:endnote>
  <w:endnote w:type="continuationSeparator" w:id="0">
    <w:p w14:paraId="5EEBDDB7" w14:textId="77777777" w:rsidR="00AE09C0" w:rsidRDefault="00AE09C0" w:rsidP="00A21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7BD0FD" w14:textId="77777777" w:rsidR="00AE09C0" w:rsidRDefault="00AE09C0" w:rsidP="00A218F4">
      <w:pPr>
        <w:spacing w:after="0" w:line="240" w:lineRule="auto"/>
      </w:pPr>
      <w:r>
        <w:separator/>
      </w:r>
    </w:p>
  </w:footnote>
  <w:footnote w:type="continuationSeparator" w:id="0">
    <w:p w14:paraId="2FE86335" w14:textId="77777777" w:rsidR="00AE09C0" w:rsidRDefault="00AE09C0" w:rsidP="00A21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478156" w14:textId="77777777" w:rsidR="00D80339" w:rsidRDefault="00D80339">
    <w:pPr>
      <w:pStyle w:val="Header"/>
      <w:rPr>
        <w:sz w:val="28"/>
        <w:szCs w:val="28"/>
      </w:rPr>
    </w:pPr>
    <w:r w:rsidRPr="00A218F4">
      <w:rPr>
        <w:noProof/>
        <w:sz w:val="28"/>
        <w:szCs w:val="28"/>
        <w:lang w:val="en-US" w:eastAsia="en-US"/>
      </w:rPr>
      <w:drawing>
        <wp:anchor distT="0" distB="0" distL="114300" distR="114300" simplePos="0" relativeHeight="251659264" behindDoc="1" locked="0" layoutInCell="1" allowOverlap="1" wp14:anchorId="0C398865" wp14:editId="16322FC9">
          <wp:simplePos x="0" y="0"/>
          <wp:positionH relativeFrom="column">
            <wp:posOffset>5238750</wp:posOffset>
          </wp:positionH>
          <wp:positionV relativeFrom="paragraph">
            <wp:posOffset>-200025</wp:posOffset>
          </wp:positionV>
          <wp:extent cx="1205230" cy="539750"/>
          <wp:effectExtent l="0" t="0" r="0" b="0"/>
          <wp:wrapTight wrapText="bothSides">
            <wp:wrapPolygon edited="0">
              <wp:start x="0" y="0"/>
              <wp:lineTo x="0" y="20329"/>
              <wp:lineTo x="20940" y="20329"/>
              <wp:lineTo x="20940" y="0"/>
              <wp:lineTo x="0" y="0"/>
            </wp:wrapPolygon>
          </wp:wrapTight>
          <wp:docPr id="26" name="logo" descr="http://www.insper.org.br/sites/default/files/temaprincipal_logo.png">
            <a:hlinkClick xmlns:a="http://schemas.openxmlformats.org/drawingml/2006/main" r:id="rId1" tooltip="&quot;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http://www.insper.org.br/sites/default/files/temaprincipal_logo.png">
                    <a:hlinkClick r:id="rId1" tooltip="&quot;&quot;"/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3021"/>
                  <a:stretch/>
                </pic:blipFill>
                <pic:spPr bwMode="auto">
                  <a:xfrm>
                    <a:off x="0" y="0"/>
                    <a:ext cx="120523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8"/>
        <w:szCs w:val="28"/>
      </w:rPr>
      <w:t>Engenharia -  Elementos de Sistemas</w:t>
    </w:r>
  </w:p>
  <w:p w14:paraId="479442EE" w14:textId="4AF31685" w:rsidR="00D80339" w:rsidRDefault="00D80339">
    <w:pPr>
      <w:pStyle w:val="Header"/>
      <w:rPr>
        <w:sz w:val="28"/>
        <w:szCs w:val="28"/>
      </w:rPr>
    </w:pPr>
    <w:r>
      <w:rPr>
        <w:sz w:val="28"/>
        <w:szCs w:val="28"/>
      </w:rPr>
      <w:t>Prof. Luciano Soares &lt;</w:t>
    </w:r>
    <w:hyperlink r:id="rId3" w:history="1">
      <w:r w:rsidRPr="00E900E9">
        <w:rPr>
          <w:rStyle w:val="Hyperlink"/>
          <w:sz w:val="28"/>
          <w:szCs w:val="28"/>
        </w:rPr>
        <w:t>lpsoares@insper.edu.br</w:t>
      </w:r>
    </w:hyperlink>
    <w:r>
      <w:rPr>
        <w:sz w:val="28"/>
        <w:szCs w:val="28"/>
      </w:rPr>
      <w:t>&gt;</w:t>
    </w:r>
  </w:p>
  <w:p w14:paraId="0AEDD322" w14:textId="77777777" w:rsidR="00D80339" w:rsidRPr="00A218F4" w:rsidRDefault="00D80339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F6980"/>
    <w:multiLevelType w:val="hybridMultilevel"/>
    <w:tmpl w:val="1D54840E"/>
    <w:lvl w:ilvl="0" w:tplc="7B107A34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5447673"/>
    <w:multiLevelType w:val="hybridMultilevel"/>
    <w:tmpl w:val="2C1C94CA"/>
    <w:lvl w:ilvl="0" w:tplc="07FA68FC">
      <w:start w:val="1"/>
      <w:numFmt w:val="decimal"/>
      <w:lvlText w:val="%1)"/>
      <w:lvlJc w:val="left"/>
      <w:pPr>
        <w:ind w:left="397" w:hanging="397"/>
      </w:pPr>
      <w:rPr>
        <w:rFonts w:hint="default"/>
      </w:rPr>
    </w:lvl>
    <w:lvl w:ilvl="1" w:tplc="0D8402D6">
      <w:start w:val="1"/>
      <w:numFmt w:val="lowerLetter"/>
      <w:lvlText w:val="%2."/>
      <w:lvlJc w:val="left"/>
      <w:pPr>
        <w:ind w:left="851" w:hanging="28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8C751F"/>
    <w:multiLevelType w:val="hybridMultilevel"/>
    <w:tmpl w:val="52B423DA"/>
    <w:lvl w:ilvl="0" w:tplc="EC0880B0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8052B5"/>
    <w:multiLevelType w:val="hybridMultilevel"/>
    <w:tmpl w:val="83C4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C378C6"/>
    <w:multiLevelType w:val="hybridMultilevel"/>
    <w:tmpl w:val="1D54840E"/>
    <w:lvl w:ilvl="0" w:tplc="7B107A34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8677B3"/>
    <w:multiLevelType w:val="hybridMultilevel"/>
    <w:tmpl w:val="4D5049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433BD2"/>
    <w:multiLevelType w:val="hybridMultilevel"/>
    <w:tmpl w:val="4D5049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527E17"/>
    <w:multiLevelType w:val="hybridMultilevel"/>
    <w:tmpl w:val="909C3332"/>
    <w:lvl w:ilvl="0" w:tplc="7B107A34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CA0A20"/>
    <w:multiLevelType w:val="hybridMultilevel"/>
    <w:tmpl w:val="1D54840E"/>
    <w:lvl w:ilvl="0" w:tplc="7B107A34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2D4345"/>
    <w:multiLevelType w:val="hybridMultilevel"/>
    <w:tmpl w:val="1D54840E"/>
    <w:lvl w:ilvl="0" w:tplc="7B107A34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760860"/>
    <w:multiLevelType w:val="hybridMultilevel"/>
    <w:tmpl w:val="1D54840E"/>
    <w:lvl w:ilvl="0" w:tplc="7B107A34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674A44"/>
    <w:multiLevelType w:val="hybridMultilevel"/>
    <w:tmpl w:val="CE18F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F5149D"/>
    <w:multiLevelType w:val="hybridMultilevel"/>
    <w:tmpl w:val="1D54840E"/>
    <w:lvl w:ilvl="0" w:tplc="7B107A34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7A0C7F"/>
    <w:multiLevelType w:val="hybridMultilevel"/>
    <w:tmpl w:val="1D54840E"/>
    <w:lvl w:ilvl="0" w:tplc="7B107A34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367EA0"/>
    <w:multiLevelType w:val="hybridMultilevel"/>
    <w:tmpl w:val="458C7C7E"/>
    <w:lvl w:ilvl="0" w:tplc="6ED8E65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FCF5F4C"/>
    <w:multiLevelType w:val="hybridMultilevel"/>
    <w:tmpl w:val="909C3332"/>
    <w:lvl w:ilvl="0" w:tplc="7B107A34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6B5D49"/>
    <w:multiLevelType w:val="hybridMultilevel"/>
    <w:tmpl w:val="1D54840E"/>
    <w:lvl w:ilvl="0" w:tplc="7B107A34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A04161"/>
    <w:multiLevelType w:val="hybridMultilevel"/>
    <w:tmpl w:val="4D5049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3"/>
  </w:num>
  <w:num w:numId="14">
    <w:abstractNumId w:val="15"/>
  </w:num>
  <w:num w:numId="15">
    <w:abstractNumId w:val="16"/>
  </w:num>
  <w:num w:numId="16">
    <w:abstractNumId w:val="2"/>
  </w:num>
  <w:num w:numId="17">
    <w:abstractNumId w:val="17"/>
  </w:num>
  <w:num w:numId="18">
    <w:abstractNumId w:val="9"/>
  </w:num>
  <w:num w:numId="19">
    <w:abstractNumId w:val="14"/>
  </w:num>
  <w:num w:numId="20">
    <w:abstractNumId w:val="11"/>
  </w:num>
  <w:num w:numId="21">
    <w:abstractNumId w:val="13"/>
  </w:num>
  <w:num w:numId="22">
    <w:abstractNumId w:val="10"/>
  </w:num>
  <w:num w:numId="23">
    <w:abstractNumId w:val="0"/>
  </w:num>
  <w:num w:numId="24">
    <w:abstractNumId w:val="5"/>
  </w:num>
  <w:num w:numId="25">
    <w:abstractNumId w:val="8"/>
  </w:num>
  <w:num w:numId="26">
    <w:abstractNumId w:val="7"/>
  </w:num>
  <w:num w:numId="27">
    <w:abstractNumId w:val="6"/>
  </w:num>
  <w:num w:numId="28">
    <w:abstractNumId w:val="18"/>
  </w:num>
  <w:num w:numId="29">
    <w:abstractNumId w:val="12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8F4"/>
    <w:rsid w:val="00042B49"/>
    <w:rsid w:val="00061E94"/>
    <w:rsid w:val="000A5AE1"/>
    <w:rsid w:val="000D7062"/>
    <w:rsid w:val="00130B1C"/>
    <w:rsid w:val="001627BA"/>
    <w:rsid w:val="001967E4"/>
    <w:rsid w:val="001C6CD9"/>
    <w:rsid w:val="001E532A"/>
    <w:rsid w:val="001F54C9"/>
    <w:rsid w:val="00266024"/>
    <w:rsid w:val="0028333B"/>
    <w:rsid w:val="00287BED"/>
    <w:rsid w:val="002D7BE0"/>
    <w:rsid w:val="002E7F8F"/>
    <w:rsid w:val="00327F01"/>
    <w:rsid w:val="0034132C"/>
    <w:rsid w:val="00345082"/>
    <w:rsid w:val="00376C31"/>
    <w:rsid w:val="00382156"/>
    <w:rsid w:val="003A4370"/>
    <w:rsid w:val="003B0C2D"/>
    <w:rsid w:val="003C10EE"/>
    <w:rsid w:val="003D4114"/>
    <w:rsid w:val="003D7CCC"/>
    <w:rsid w:val="003E35BB"/>
    <w:rsid w:val="0040169E"/>
    <w:rsid w:val="00412286"/>
    <w:rsid w:val="00431A1E"/>
    <w:rsid w:val="00450777"/>
    <w:rsid w:val="00454157"/>
    <w:rsid w:val="004617D6"/>
    <w:rsid w:val="004802F7"/>
    <w:rsid w:val="005176D5"/>
    <w:rsid w:val="005252D9"/>
    <w:rsid w:val="0052676B"/>
    <w:rsid w:val="00546BC2"/>
    <w:rsid w:val="00552950"/>
    <w:rsid w:val="005545A4"/>
    <w:rsid w:val="00571C71"/>
    <w:rsid w:val="00590D66"/>
    <w:rsid w:val="005941C8"/>
    <w:rsid w:val="00597F7E"/>
    <w:rsid w:val="00600AE6"/>
    <w:rsid w:val="00630B7B"/>
    <w:rsid w:val="00650731"/>
    <w:rsid w:val="00665405"/>
    <w:rsid w:val="00675329"/>
    <w:rsid w:val="00694AFF"/>
    <w:rsid w:val="006C7E96"/>
    <w:rsid w:val="006D067E"/>
    <w:rsid w:val="00707887"/>
    <w:rsid w:val="00737C76"/>
    <w:rsid w:val="007410B1"/>
    <w:rsid w:val="0075472C"/>
    <w:rsid w:val="00787743"/>
    <w:rsid w:val="0079266E"/>
    <w:rsid w:val="007C5F27"/>
    <w:rsid w:val="007E361F"/>
    <w:rsid w:val="007E4A8F"/>
    <w:rsid w:val="007E4D83"/>
    <w:rsid w:val="007F7F48"/>
    <w:rsid w:val="00861F49"/>
    <w:rsid w:val="008864A4"/>
    <w:rsid w:val="008876B3"/>
    <w:rsid w:val="008C7A60"/>
    <w:rsid w:val="008D26F2"/>
    <w:rsid w:val="008D2F52"/>
    <w:rsid w:val="008D7F83"/>
    <w:rsid w:val="009213AE"/>
    <w:rsid w:val="00934465"/>
    <w:rsid w:val="009771C2"/>
    <w:rsid w:val="00983F1A"/>
    <w:rsid w:val="00987B2E"/>
    <w:rsid w:val="009B489C"/>
    <w:rsid w:val="009C4396"/>
    <w:rsid w:val="009D26A5"/>
    <w:rsid w:val="009F38C9"/>
    <w:rsid w:val="00A11A22"/>
    <w:rsid w:val="00A169D5"/>
    <w:rsid w:val="00A218F4"/>
    <w:rsid w:val="00A3458A"/>
    <w:rsid w:val="00A45B43"/>
    <w:rsid w:val="00AA5EAF"/>
    <w:rsid w:val="00AB7C17"/>
    <w:rsid w:val="00AC547C"/>
    <w:rsid w:val="00AE09C0"/>
    <w:rsid w:val="00AE2C45"/>
    <w:rsid w:val="00B66577"/>
    <w:rsid w:val="00B90666"/>
    <w:rsid w:val="00B94595"/>
    <w:rsid w:val="00B95B54"/>
    <w:rsid w:val="00BB0E33"/>
    <w:rsid w:val="00BF781C"/>
    <w:rsid w:val="00C05600"/>
    <w:rsid w:val="00C43CA3"/>
    <w:rsid w:val="00C57794"/>
    <w:rsid w:val="00C7242F"/>
    <w:rsid w:val="00C9747C"/>
    <w:rsid w:val="00CA295B"/>
    <w:rsid w:val="00CA3087"/>
    <w:rsid w:val="00CA31F7"/>
    <w:rsid w:val="00CE1BFF"/>
    <w:rsid w:val="00CE7DB2"/>
    <w:rsid w:val="00D434CE"/>
    <w:rsid w:val="00D54379"/>
    <w:rsid w:val="00D63E82"/>
    <w:rsid w:val="00D7414F"/>
    <w:rsid w:val="00D80339"/>
    <w:rsid w:val="00DA0982"/>
    <w:rsid w:val="00DA37F7"/>
    <w:rsid w:val="00DB61C3"/>
    <w:rsid w:val="00DC6117"/>
    <w:rsid w:val="00DC77CA"/>
    <w:rsid w:val="00DD47C7"/>
    <w:rsid w:val="00E03D21"/>
    <w:rsid w:val="00E05734"/>
    <w:rsid w:val="00E23ABA"/>
    <w:rsid w:val="00E3771D"/>
    <w:rsid w:val="00EC3B37"/>
    <w:rsid w:val="00EE6106"/>
    <w:rsid w:val="00F33AE8"/>
    <w:rsid w:val="00F34FCA"/>
    <w:rsid w:val="00F5033C"/>
    <w:rsid w:val="00F518C9"/>
    <w:rsid w:val="00F75193"/>
    <w:rsid w:val="00F947CA"/>
    <w:rsid w:val="00FB0150"/>
    <w:rsid w:val="00FB7763"/>
    <w:rsid w:val="00FE789F"/>
    <w:rsid w:val="00FF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F72B0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747C"/>
    <w:pPr>
      <w:spacing w:line="300" w:lineRule="auto"/>
    </w:pPr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0AE6"/>
    <w:pPr>
      <w:keepNext/>
      <w:keepLines/>
      <w:numPr>
        <w:numId w:val="12"/>
      </w:numP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0AE6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AE6"/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600AE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8F4"/>
  </w:style>
  <w:style w:type="paragraph" w:styleId="Footer">
    <w:name w:val="footer"/>
    <w:basedOn w:val="Normal"/>
    <w:link w:val="Footer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8F4"/>
  </w:style>
  <w:style w:type="paragraph" w:customStyle="1" w:styleId="Bullets">
    <w:name w:val="Bullets"/>
    <w:basedOn w:val="ListParagraph"/>
    <w:link w:val="BulletsChar"/>
    <w:qFormat/>
    <w:rsid w:val="00987B2E"/>
    <w:pPr>
      <w:numPr>
        <w:numId w:val="13"/>
      </w:numPr>
      <w:spacing w:after="120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82156"/>
  </w:style>
  <w:style w:type="character" w:customStyle="1" w:styleId="BulletsChar">
    <w:name w:val="Bullets Char"/>
    <w:basedOn w:val="ListParagraphChar"/>
    <w:link w:val="Bullets"/>
    <w:rsid w:val="00987B2E"/>
    <w:rPr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73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731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694A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E35BB"/>
    <w:rPr>
      <w:color w:val="6B9F25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3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35BB"/>
    <w:rPr>
      <w:rFonts w:ascii="Courier New" w:eastAsia="Times New Roman" w:hAnsi="Courier New" w:cs="Courier New"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sper.org.br/" TargetMode="External"/><Relationship Id="rId2" Type="http://schemas.openxmlformats.org/officeDocument/2006/relationships/image" Target="media/image1.png"/><Relationship Id="rId3" Type="http://schemas.openxmlformats.org/officeDocument/2006/relationships/hyperlink" Target="mailto:lpsoares@insper.edu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Fernando\AppData\Roaming\Microsoft\Template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7A61AC-AB6D-E244-8E83-6D9D32433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C:\Users\Fernando\AppData\Roaming\Microsoft\Templates\Design Relatório (em branco).dotx</Template>
  <TotalTime>403</TotalTime>
  <Pages>2</Pages>
  <Words>358</Words>
  <Characters>2044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orsatti</dc:creator>
  <cp:lastModifiedBy>Luciano Pereira Soares</cp:lastModifiedBy>
  <cp:revision>54</cp:revision>
  <cp:lastPrinted>2016-03-31T12:24:00Z</cp:lastPrinted>
  <dcterms:created xsi:type="dcterms:W3CDTF">2016-01-21T15:43:00Z</dcterms:created>
  <dcterms:modified xsi:type="dcterms:W3CDTF">2017-04-06T18:07:00Z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